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BA8F7" w14:textId="77777777" w:rsidR="00901E3F" w:rsidRDefault="00901E3F">
      <w:pPr>
        <w:spacing w:line="360" w:lineRule="auto"/>
        <w:rPr>
          <w:rFonts w:ascii="Times New Roman" w:eastAsia="Times New Roman" w:hAnsi="Times New Roman" w:cs="Times New Roman"/>
          <w:b/>
          <w:iCs/>
          <w:kern w:val="0"/>
          <w:lang w:eastAsia="en-US" w:bidi="ar-SA"/>
        </w:rPr>
      </w:pPr>
    </w:p>
    <w:p w14:paraId="26DDDFF4" w14:textId="77777777" w:rsidR="00901E3F" w:rsidRDefault="00000000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iCs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auto"/>
          <w:sz w:val="24"/>
          <w:szCs w:val="24"/>
        </w:rPr>
        <w:t>THE STATE UNIVERSITY OF ZANZIBAR(SUZA)</w:t>
      </w:r>
    </w:p>
    <w:p w14:paraId="28E54D69" w14:textId="77777777" w:rsidR="00901E3F" w:rsidRDefault="00000000">
      <w:pPr>
        <w:pStyle w:val="Normal1"/>
        <w:spacing w:line="360" w:lineRule="auto"/>
        <w:jc w:val="center"/>
      </w:pPr>
      <w:r>
        <w:rPr>
          <w:rFonts w:ascii="Times New Roman" w:eastAsia="Times New Roman" w:hAnsi="Times New Roman" w:cs="Times New Roman"/>
          <w:iCs/>
          <w:noProof/>
          <w:color w:val="auto"/>
          <w:sz w:val="24"/>
          <w:szCs w:val="24"/>
        </w:rPr>
        <w:drawing>
          <wp:inline distT="0" distB="0" distL="0" distR="0" wp14:anchorId="0CFE759A" wp14:editId="18F24DD2">
            <wp:extent cx="1489072" cy="1266828"/>
            <wp:effectExtent l="0" t="0" r="0" b="9522"/>
            <wp:docPr id="1480291508" name="Picture 1" descr="SUZA ORIGINAL 1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9072" cy="12668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FD790B4" w14:textId="77777777" w:rsidR="00901E3F" w:rsidRDefault="00901E3F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iCs/>
          <w:color w:val="auto"/>
          <w:sz w:val="24"/>
          <w:szCs w:val="24"/>
        </w:rPr>
      </w:pPr>
    </w:p>
    <w:p w14:paraId="0BD7483F" w14:textId="77777777" w:rsidR="00901E3F" w:rsidRDefault="00000000">
      <w:pPr>
        <w:pStyle w:val="Normal1"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iCs/>
          <w:color w:val="auto"/>
          <w:sz w:val="24"/>
          <w:szCs w:val="24"/>
        </w:rPr>
        <w:t>DEPARTMENT OF COMPUTER SCIENCE AND INFORMATION TECHNOLOY</w:t>
      </w:r>
    </w:p>
    <w:p w14:paraId="5CFB604B" w14:textId="77777777" w:rsidR="00901E3F" w:rsidRDefault="00000000">
      <w:pPr>
        <w:pStyle w:val="Normal1"/>
        <w:spacing w:line="360" w:lineRule="auto"/>
        <w:jc w:val="both"/>
        <w:rPr>
          <w:rFonts w:ascii="Times New Roman" w:hAnsi="Times New Roman" w:cs="Times New Roman"/>
          <w:b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auto"/>
          <w:sz w:val="24"/>
          <w:szCs w:val="24"/>
        </w:rPr>
        <w:t xml:space="preserve">                     COURSE CODE     INF2103 </w:t>
      </w:r>
      <w:r>
        <w:rPr>
          <w:rFonts w:ascii="Times New Roman" w:hAnsi="Times New Roman" w:cs="Times New Roman"/>
          <w:b/>
          <w:iCs/>
          <w:color w:val="auto"/>
          <w:sz w:val="24"/>
          <w:szCs w:val="24"/>
        </w:rPr>
        <w:tab/>
      </w:r>
    </w:p>
    <w:p w14:paraId="32A9FB0F" w14:textId="77777777" w:rsidR="00901E3F" w:rsidRDefault="00000000">
      <w:pPr>
        <w:pStyle w:val="Normal1"/>
        <w:spacing w:line="360" w:lineRule="auto"/>
        <w:jc w:val="both"/>
      </w:pPr>
      <w:r>
        <w:rPr>
          <w:rFonts w:ascii="Times New Roman" w:hAnsi="Times New Roman" w:cs="Times New Roman"/>
          <w:b/>
          <w:iCs/>
          <w:color w:val="auto"/>
          <w:sz w:val="24"/>
          <w:szCs w:val="24"/>
        </w:rPr>
        <w:t xml:space="preserve">                     COURSE TITLE     </w:t>
      </w:r>
      <w:r>
        <w:rPr>
          <w:rFonts w:ascii="Times New Roman" w:hAnsi="Times New Roman" w:cs="Times New Roman"/>
          <w:b/>
          <w:bCs/>
          <w:iCs/>
          <w:color w:val="333333"/>
          <w:sz w:val="24"/>
          <w:szCs w:val="24"/>
          <w:shd w:val="clear" w:color="auto" w:fill="F9F9F9"/>
        </w:rPr>
        <w:t>DATA COMMUNICATION AND COMPUTER NETWORK</w:t>
      </w:r>
      <w:r>
        <w:rPr>
          <w:rFonts w:ascii="Times New Roman" w:hAnsi="Times New Roman" w:cs="Times New Roman"/>
          <w:iCs/>
          <w:color w:val="333333"/>
          <w:sz w:val="24"/>
          <w:szCs w:val="24"/>
          <w:shd w:val="clear" w:color="auto" w:fill="F9F9F9"/>
        </w:rPr>
        <w:t> </w:t>
      </w:r>
    </w:p>
    <w:p w14:paraId="3E1131CF" w14:textId="77777777" w:rsidR="00901E3F" w:rsidRDefault="00000000">
      <w:pPr>
        <w:pStyle w:val="Normal1"/>
        <w:spacing w:line="360" w:lineRule="auto"/>
        <w:jc w:val="both"/>
        <w:rPr>
          <w:rFonts w:ascii="Times New Roman" w:hAnsi="Times New Roman" w:cs="Times New Roman"/>
          <w:b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auto"/>
          <w:sz w:val="24"/>
          <w:szCs w:val="24"/>
        </w:rPr>
        <w:t xml:space="preserve">                     LECTURER            DR OMAR</w:t>
      </w:r>
    </w:p>
    <w:p w14:paraId="34B0B75A" w14:textId="77777777" w:rsidR="00901E3F" w:rsidRDefault="00000000">
      <w:pPr>
        <w:pStyle w:val="Normal1"/>
        <w:spacing w:line="360" w:lineRule="auto"/>
        <w:jc w:val="both"/>
        <w:rPr>
          <w:rFonts w:ascii="Times New Roman" w:hAnsi="Times New Roman" w:cs="Times New Roman"/>
          <w:b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auto"/>
          <w:sz w:val="24"/>
          <w:szCs w:val="24"/>
        </w:rPr>
        <w:t xml:space="preserve">                     GROUP NO             13</w:t>
      </w:r>
      <w:r>
        <w:rPr>
          <w:rFonts w:ascii="Times New Roman" w:hAnsi="Times New Roman" w:cs="Times New Roman"/>
          <w:b/>
          <w:i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color w:val="auto"/>
          <w:sz w:val="24"/>
          <w:szCs w:val="24"/>
        </w:rPr>
        <w:tab/>
      </w:r>
    </w:p>
    <w:tbl>
      <w:tblPr>
        <w:tblW w:w="9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901E3F" w14:paraId="1A49B66A" w14:textId="77777777">
        <w:tblPrEx>
          <w:tblCellMar>
            <w:top w:w="0" w:type="dxa"/>
            <w:bottom w:w="0" w:type="dxa"/>
          </w:tblCellMar>
        </w:tblPrEx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D9C6" w14:textId="77777777" w:rsidR="00901E3F" w:rsidRDefault="00000000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b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color w:val="auto"/>
                <w:sz w:val="24"/>
                <w:szCs w:val="24"/>
              </w:rPr>
              <w:t>STUDENTS NAME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D7837" w14:textId="77777777" w:rsidR="00901E3F" w:rsidRDefault="00000000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b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color w:val="auto"/>
                <w:sz w:val="24"/>
                <w:szCs w:val="24"/>
              </w:rPr>
              <w:t>REG NO</w:t>
            </w:r>
          </w:p>
        </w:tc>
      </w:tr>
      <w:tr w:rsidR="00901E3F" w14:paraId="4F4B4C8B" w14:textId="77777777">
        <w:tblPrEx>
          <w:tblCellMar>
            <w:top w:w="0" w:type="dxa"/>
            <w:bottom w:w="0" w:type="dxa"/>
          </w:tblCellMar>
        </w:tblPrEx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7D195" w14:textId="77777777" w:rsidR="00901E3F" w:rsidRDefault="00000000">
            <w:pPr>
              <w:pStyle w:val="Normal1"/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bCs/>
                <w:iCs/>
                <w:color w:val="auto"/>
                <w:sz w:val="24"/>
                <w:szCs w:val="24"/>
              </w:rPr>
              <w:t>OMAR RAMADHAN ALLY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00923" w14:textId="77777777" w:rsidR="00901E3F" w:rsidRDefault="00000000">
            <w:pPr>
              <w:pStyle w:val="Normal1"/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BITAM/11/23/051/TZ</w:t>
            </w:r>
          </w:p>
        </w:tc>
      </w:tr>
      <w:tr w:rsidR="00901E3F" w14:paraId="1B1BE159" w14:textId="77777777">
        <w:tblPrEx>
          <w:tblCellMar>
            <w:top w:w="0" w:type="dxa"/>
            <w:bottom w:w="0" w:type="dxa"/>
          </w:tblCellMar>
        </w:tblPrEx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45F9E" w14:textId="77777777" w:rsidR="00901E3F" w:rsidRDefault="00000000">
            <w:pPr>
              <w:pStyle w:val="Normal1"/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ABDUL-GHAFOUR ABDU SOUD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4F230" w14:textId="77777777" w:rsidR="00901E3F" w:rsidRDefault="00000000">
            <w:pPr>
              <w:pStyle w:val="Normal1"/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BITAM/11/23/082/TZ</w:t>
            </w:r>
          </w:p>
        </w:tc>
      </w:tr>
      <w:tr w:rsidR="00901E3F" w14:paraId="4592280D" w14:textId="77777777">
        <w:tblPrEx>
          <w:tblCellMar>
            <w:top w:w="0" w:type="dxa"/>
            <w:bottom w:w="0" w:type="dxa"/>
          </w:tblCellMar>
        </w:tblPrEx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0D8DE" w14:textId="77777777" w:rsidR="00901E3F" w:rsidRDefault="00000000">
            <w:pPr>
              <w:pStyle w:val="Normal1"/>
              <w:tabs>
                <w:tab w:val="left" w:pos="367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HAFSA SAID ALI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C85B5" w14:textId="77777777" w:rsidR="00901E3F" w:rsidRDefault="00000000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BITAM/11/23/003/TZ</w:t>
            </w:r>
          </w:p>
        </w:tc>
      </w:tr>
      <w:tr w:rsidR="00901E3F" w14:paraId="272B0318" w14:textId="77777777">
        <w:tblPrEx>
          <w:tblCellMar>
            <w:top w:w="0" w:type="dxa"/>
            <w:bottom w:w="0" w:type="dxa"/>
          </w:tblCellMar>
        </w:tblPrEx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5683" w14:textId="77777777" w:rsidR="00901E3F" w:rsidRDefault="00000000">
            <w:pPr>
              <w:pStyle w:val="Normal1"/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IBRAHIM HAJI FAKI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EA6A0" w14:textId="77777777" w:rsidR="00901E3F" w:rsidRDefault="00000000">
            <w:pPr>
              <w:pStyle w:val="Normal1"/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BCS/18/23/028/TZ</w:t>
            </w:r>
          </w:p>
        </w:tc>
      </w:tr>
      <w:tr w:rsidR="00901E3F" w14:paraId="120B0613" w14:textId="77777777">
        <w:tblPrEx>
          <w:tblCellMar>
            <w:top w:w="0" w:type="dxa"/>
            <w:bottom w:w="0" w:type="dxa"/>
          </w:tblCellMar>
        </w:tblPrEx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287B0" w14:textId="77777777" w:rsidR="00901E3F" w:rsidRDefault="00000000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MARYAM OMAR AHMED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335C" w14:textId="77777777" w:rsidR="00901E3F" w:rsidRDefault="00000000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BITAM/11/23/091/TZ</w:t>
            </w:r>
          </w:p>
        </w:tc>
      </w:tr>
      <w:tr w:rsidR="00901E3F" w14:paraId="29A714F9" w14:textId="77777777">
        <w:tblPrEx>
          <w:tblCellMar>
            <w:top w:w="0" w:type="dxa"/>
            <w:bottom w:w="0" w:type="dxa"/>
          </w:tblCellMar>
        </w:tblPrEx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4BC7A" w14:textId="77777777" w:rsidR="00901E3F" w:rsidRDefault="00000000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ALUWIYA GHARIB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694B" w14:textId="77777777" w:rsidR="00901E3F" w:rsidRDefault="00000000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BITAM/11/23/066/TZ</w:t>
            </w:r>
          </w:p>
        </w:tc>
      </w:tr>
      <w:tr w:rsidR="00901E3F" w14:paraId="21E90E30" w14:textId="77777777">
        <w:tblPrEx>
          <w:tblCellMar>
            <w:top w:w="0" w:type="dxa"/>
            <w:bottom w:w="0" w:type="dxa"/>
          </w:tblCellMar>
        </w:tblPrEx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C6D2D" w14:textId="77777777" w:rsidR="00901E3F" w:rsidRDefault="00000000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ABDUL-RAHMAN SILIMA HAJI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50D38" w14:textId="77777777" w:rsidR="00901E3F" w:rsidRDefault="00000000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BITAM/11/23/086/TZ</w:t>
            </w:r>
          </w:p>
        </w:tc>
      </w:tr>
      <w:tr w:rsidR="00901E3F" w14:paraId="6517F5C4" w14:textId="77777777">
        <w:tblPrEx>
          <w:tblCellMar>
            <w:top w:w="0" w:type="dxa"/>
            <w:bottom w:w="0" w:type="dxa"/>
          </w:tblCellMar>
        </w:tblPrEx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100C" w14:textId="77777777" w:rsidR="00901E3F" w:rsidRDefault="00000000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KOHEN JOSEPH RICHARD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5037" w14:textId="77777777" w:rsidR="00901E3F" w:rsidRDefault="00000000">
            <w:pPr>
              <w:pStyle w:val="Normal1"/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BITAM/11/23/070/TZ</w:t>
            </w:r>
          </w:p>
        </w:tc>
      </w:tr>
    </w:tbl>
    <w:p w14:paraId="633C4B59" w14:textId="77777777" w:rsidR="00901E3F" w:rsidRDefault="00000000">
      <w:pPr>
        <w:pStyle w:val="Normal1"/>
        <w:spacing w:line="360" w:lineRule="auto"/>
        <w:jc w:val="both"/>
      </w:pP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</w:p>
    <w:p w14:paraId="1B238BCC" w14:textId="77777777" w:rsidR="00901E3F" w:rsidRDefault="00000000">
      <w:pPr>
        <w:spacing w:line="360" w:lineRule="auto"/>
        <w:jc w:val="both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QUESTION NO 13</w:t>
      </w:r>
    </w:p>
    <w:p w14:paraId="3DB6CB41" w14:textId="77777777" w:rsidR="00901E3F" w:rsidRDefault="00000000">
      <w:pPr>
        <w:spacing w:line="360" w:lineRule="auto"/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Perform configuration of a router that implements Network Address Translation (NAT) either dynamic or static. It should allow multiple devices to access the internet via a single public IP address. Verify the configuration on the devices by testing internet access on a NAT. Write and submit a report on the configuration, flow of data packets and any challenges you faced.</w:t>
      </w:r>
    </w:p>
    <w:p w14:paraId="28A054A8" w14:textId="77777777" w:rsidR="00901E3F" w:rsidRDefault="00901E3F">
      <w:pPr>
        <w:pStyle w:val="ListParagraph"/>
        <w:spacing w:line="360" w:lineRule="auto"/>
        <w:ind w:left="1080"/>
        <w:jc w:val="both"/>
        <w:rPr>
          <w:rFonts w:ascii="Times New Roman" w:hAnsi="Times New Roman"/>
          <w:bCs/>
          <w:iCs/>
          <w:sz w:val="24"/>
          <w:szCs w:val="24"/>
        </w:rPr>
      </w:pPr>
    </w:p>
    <w:p w14:paraId="29DC74EB" w14:textId="77777777" w:rsidR="00901E3F" w:rsidRDefault="00000000">
      <w:pPr>
        <w:spacing w:line="360" w:lineRule="auto"/>
        <w:jc w:val="both"/>
      </w:pPr>
      <w:r>
        <w:rPr>
          <w:rFonts w:ascii="Times New Roman" w:hAnsi="Times New Roman" w:cs="Times New Roman"/>
          <w:b/>
          <w:bCs/>
          <w:iCs/>
        </w:rPr>
        <w:t xml:space="preserve">SUBMISSION DATE     </w:t>
      </w:r>
      <w:r>
        <w:rPr>
          <w:rFonts w:ascii="Times New Roman" w:hAnsi="Times New Roman" w:cs="Times New Roman"/>
          <w:bCs/>
          <w:iCs/>
        </w:rPr>
        <w:t>17/01/2025 Friday</w:t>
      </w:r>
    </w:p>
    <w:p w14:paraId="097E2494" w14:textId="77777777" w:rsidR="00901E3F" w:rsidRDefault="00901E3F">
      <w:pPr>
        <w:pStyle w:val="Textbody"/>
        <w:spacing w:line="360" w:lineRule="auto"/>
      </w:pPr>
    </w:p>
    <w:p w14:paraId="474E0700" w14:textId="77777777" w:rsidR="00901E3F" w:rsidRDefault="00901E3F">
      <w:pPr>
        <w:pStyle w:val="Textbody"/>
        <w:spacing w:line="360" w:lineRule="auto"/>
      </w:pPr>
    </w:p>
    <w:p w14:paraId="176F5E8C" w14:textId="77777777" w:rsidR="00901E3F" w:rsidRDefault="00901E3F">
      <w:pPr>
        <w:pStyle w:val="Textbody"/>
        <w:spacing w:line="360" w:lineRule="auto"/>
      </w:pPr>
    </w:p>
    <w:p w14:paraId="268AE8A4" w14:textId="77777777" w:rsidR="00901E3F" w:rsidRDefault="00901E3F">
      <w:pPr>
        <w:pStyle w:val="Textbody"/>
        <w:spacing w:line="360" w:lineRule="auto"/>
      </w:pPr>
    </w:p>
    <w:p w14:paraId="3A0BB5DE" w14:textId="77777777" w:rsidR="00901E3F" w:rsidRDefault="00000000">
      <w:pPr>
        <w:pStyle w:val="Textbody"/>
        <w:spacing w:line="360" w:lineRule="auto"/>
        <w:jc w:val="both"/>
      </w:pPr>
      <w:r>
        <w:rPr>
          <w:rStyle w:val="StrongEmphasis"/>
          <w:rFonts w:ascii="Times New Roman" w:hAnsi="Times New Roman" w:cs="Times New Roman"/>
          <w:b w:val="0"/>
          <w:bCs w:val="0"/>
          <w:iCs/>
        </w:rPr>
        <w:t>Network Address Translation (NAT) is a method used in networking that allows multiple devices on a local network to share a single public IP address for accessing the internet. This is particularly useful in conserving the number of public IP addresses used and enhancing security by hiding internal IP addresses.</w:t>
      </w:r>
    </w:p>
    <w:p w14:paraId="6E4CDAC4" w14:textId="77777777" w:rsidR="00901E3F" w:rsidRDefault="00000000">
      <w:pPr>
        <w:pStyle w:val="Textbody"/>
        <w:spacing w:line="360" w:lineRule="auto"/>
      </w:pPr>
      <w:r>
        <w:rPr>
          <w:rStyle w:val="StrongEmphasis"/>
          <w:rFonts w:ascii="Times New Roman" w:hAnsi="Times New Roman" w:cs="Times New Roman"/>
          <w:iCs/>
          <w:color w:val="0070C0"/>
        </w:rPr>
        <w:t>Types of NAT</w:t>
      </w:r>
    </w:p>
    <w:p w14:paraId="1571783C" w14:textId="77777777" w:rsidR="00901E3F" w:rsidRDefault="00000000">
      <w:pPr>
        <w:pStyle w:val="Textbody"/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There are two primary types of NAT:</w:t>
      </w:r>
    </w:p>
    <w:p w14:paraId="3D1E3FFB" w14:textId="77777777" w:rsidR="00901E3F" w:rsidRDefault="00000000">
      <w:pPr>
        <w:pStyle w:val="Textbody"/>
        <w:numPr>
          <w:ilvl w:val="0"/>
          <w:numId w:val="1"/>
        </w:numPr>
        <w:spacing w:after="0" w:line="360" w:lineRule="auto"/>
        <w:ind w:left="360"/>
        <w:jc w:val="both"/>
      </w:pPr>
      <w:r>
        <w:rPr>
          <w:rStyle w:val="StrongEmphasis"/>
          <w:rFonts w:ascii="Times New Roman" w:hAnsi="Times New Roman" w:cs="Times New Roman"/>
          <w:iCs/>
        </w:rPr>
        <w:t>Static NAT</w:t>
      </w:r>
      <w:r>
        <w:rPr>
          <w:rFonts w:ascii="Times New Roman" w:hAnsi="Times New Roman" w:cs="Times New Roman"/>
          <w:iCs/>
        </w:rPr>
        <w:t>: Maps a single private IP address to a single public IP address.</w:t>
      </w:r>
    </w:p>
    <w:p w14:paraId="4C896423" w14:textId="77777777" w:rsidR="00901E3F" w:rsidRDefault="00000000">
      <w:pPr>
        <w:pStyle w:val="Textbody"/>
        <w:numPr>
          <w:ilvl w:val="0"/>
          <w:numId w:val="1"/>
        </w:numPr>
        <w:spacing w:line="360" w:lineRule="auto"/>
        <w:ind w:left="360"/>
        <w:jc w:val="both"/>
      </w:pPr>
      <w:r>
        <w:rPr>
          <w:rStyle w:val="StrongEmphasis"/>
          <w:rFonts w:ascii="Times New Roman" w:hAnsi="Times New Roman" w:cs="Times New Roman"/>
          <w:iCs/>
        </w:rPr>
        <w:t>Dynamic NAT</w:t>
      </w:r>
      <w:r>
        <w:rPr>
          <w:rFonts w:ascii="Times New Roman" w:hAnsi="Times New Roman" w:cs="Times New Roman"/>
          <w:iCs/>
        </w:rPr>
        <w:t>: Maps a private IP address to any available public IP address from a pool.</w:t>
      </w:r>
    </w:p>
    <w:p w14:paraId="4DD37864" w14:textId="77777777" w:rsidR="00901E3F" w:rsidRDefault="00000000">
      <w:pPr>
        <w:pStyle w:val="Textbody"/>
        <w:spacing w:line="360" w:lineRule="auto"/>
        <w:jc w:val="both"/>
      </w:pPr>
      <w:r>
        <w:rPr>
          <w:rFonts w:ascii="Times New Roman" w:hAnsi="Times New Roman" w:cs="Times New Roman"/>
          <w:iCs/>
        </w:rPr>
        <w:t>For this configuration, we will implement </w:t>
      </w:r>
      <w:r>
        <w:rPr>
          <w:rStyle w:val="StrongEmphasis"/>
          <w:rFonts w:ascii="Times New Roman" w:hAnsi="Times New Roman" w:cs="Times New Roman"/>
          <w:iCs/>
        </w:rPr>
        <w:t>Dynamic NAT</w:t>
      </w:r>
      <w:r>
        <w:rPr>
          <w:rFonts w:ascii="Times New Roman" w:hAnsi="Times New Roman" w:cs="Times New Roman"/>
          <w:iCs/>
        </w:rPr>
        <w:t>, which is more suitable for networks with multiple devices needing internet access.</w:t>
      </w:r>
    </w:p>
    <w:p w14:paraId="44BE80D3" w14:textId="77777777" w:rsidR="00901E3F" w:rsidRDefault="00000000">
      <w:pPr>
        <w:pStyle w:val="Textbody"/>
        <w:spacing w:line="360" w:lineRule="auto"/>
      </w:pPr>
      <w:r>
        <w:rPr>
          <w:rStyle w:val="StrongEmphasis"/>
          <w:rFonts w:ascii="Times New Roman" w:hAnsi="Times New Roman" w:cs="Times New Roman"/>
          <w:iCs/>
          <w:color w:val="0070C0"/>
        </w:rPr>
        <w:t>Router Configuration Steps</w:t>
      </w:r>
    </w:p>
    <w:p w14:paraId="5B60F917" w14:textId="77777777" w:rsidR="00901E3F" w:rsidRDefault="00000000">
      <w:pPr>
        <w:pStyle w:val="Textbody"/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 following steps outline how to configure dynamic NAT on a Cisco router:</w:t>
      </w:r>
    </w:p>
    <w:p w14:paraId="3240CA69" w14:textId="77777777" w:rsidR="00901E3F" w:rsidRDefault="00000000">
      <w:pPr>
        <w:pStyle w:val="Heading3"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Step 1: Access the Router</w:t>
      </w:r>
    </w:p>
    <w:p w14:paraId="7AA1FCED" w14:textId="77777777" w:rsidR="00901E3F" w:rsidRDefault="00000000">
      <w:pPr>
        <w:pStyle w:val="Textbody"/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Connect to your Cisco router using console access or SSH, and enter privileged EXEC mode:</w:t>
      </w:r>
    </w:p>
    <w:p w14:paraId="337107AF" w14:textId="77777777" w:rsidR="00901E3F" w:rsidRDefault="00000000">
      <w:pPr>
        <w:pStyle w:val="PreformattedText"/>
        <w:spacing w:after="283" w:line="360" w:lineRule="auto"/>
      </w:pPr>
      <w:r>
        <w:rPr>
          <w:rStyle w:val="SourceText"/>
          <w:rFonts w:ascii="Times New Roman" w:hAnsi="Times New Roman" w:cs="Times New Roman"/>
          <w:iCs/>
          <w:sz w:val="24"/>
          <w:szCs w:val="24"/>
        </w:rPr>
        <w:t>enable</w:t>
      </w:r>
    </w:p>
    <w:p w14:paraId="12409A85" w14:textId="77777777" w:rsidR="00901E3F" w:rsidRDefault="00000000">
      <w:pPr>
        <w:pStyle w:val="Heading3"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Step 2: Define the Inside and Outside Interfaces</w:t>
      </w:r>
    </w:p>
    <w:p w14:paraId="5374A0E7" w14:textId="77777777" w:rsidR="00901E3F" w:rsidRDefault="00000000">
      <w:pPr>
        <w:pStyle w:val="Textbody"/>
        <w:spacing w:line="360" w:lineRule="auto"/>
      </w:pPr>
      <w:r>
        <w:rPr>
          <w:rFonts w:ascii="Times New Roman" w:hAnsi="Times New Roman" w:cs="Times New Roman"/>
          <w:iCs/>
        </w:rPr>
        <w:t>Identify which interface will be connected to the internal network (inside) and which will connect to the internet (outside). For example, if </w:t>
      </w:r>
      <w:r>
        <w:rPr>
          <w:rStyle w:val="SourceText"/>
          <w:rFonts w:ascii="Times New Roman" w:hAnsi="Times New Roman" w:cs="Times New Roman"/>
          <w:iCs/>
        </w:rPr>
        <w:t>GigabitEthernet0/0</w:t>
      </w:r>
      <w:r>
        <w:rPr>
          <w:rFonts w:ascii="Times New Roman" w:hAnsi="Times New Roman" w:cs="Times New Roman"/>
          <w:iCs/>
        </w:rPr>
        <w:t> is the inside interface and </w:t>
      </w:r>
      <w:r>
        <w:rPr>
          <w:rStyle w:val="SourceText"/>
          <w:rFonts w:ascii="Times New Roman" w:hAnsi="Times New Roman" w:cs="Times New Roman"/>
          <w:iCs/>
        </w:rPr>
        <w:t>GigabitEthernet0/1</w:t>
      </w:r>
      <w:r>
        <w:rPr>
          <w:rFonts w:ascii="Times New Roman" w:hAnsi="Times New Roman" w:cs="Times New Roman"/>
          <w:iCs/>
        </w:rPr>
        <w:t> is the outside interface:</w:t>
      </w:r>
    </w:p>
    <w:p w14:paraId="3C4DADC9" w14:textId="77777777" w:rsidR="00901E3F" w:rsidRDefault="00000000">
      <w:pPr>
        <w:pStyle w:val="PreformattedText"/>
        <w:spacing w:line="360" w:lineRule="auto"/>
      </w:pPr>
      <w:r>
        <w:rPr>
          <w:rStyle w:val="SourceText"/>
          <w:rFonts w:ascii="Times New Roman" w:hAnsi="Times New Roman" w:cs="Times New Roman"/>
          <w:iCs/>
          <w:sz w:val="24"/>
          <w:szCs w:val="24"/>
        </w:rPr>
        <w:t>configure terminal</w:t>
      </w:r>
    </w:p>
    <w:p w14:paraId="0B10D921" w14:textId="77777777" w:rsidR="00901E3F" w:rsidRDefault="00000000">
      <w:pPr>
        <w:pStyle w:val="PreformattedText"/>
        <w:spacing w:line="360" w:lineRule="auto"/>
      </w:pPr>
      <w:r>
        <w:rPr>
          <w:rStyle w:val="SourceText"/>
          <w:rFonts w:ascii="Times New Roman" w:hAnsi="Times New Roman" w:cs="Times New Roman"/>
          <w:iCs/>
          <w:sz w:val="24"/>
          <w:szCs w:val="24"/>
        </w:rPr>
        <w:t>interface GigabitEthernet0/0</w:t>
      </w:r>
    </w:p>
    <w:p w14:paraId="20668A0D" w14:textId="77777777" w:rsidR="00901E3F" w:rsidRDefault="00000000">
      <w:pPr>
        <w:pStyle w:val="PreformattedText"/>
        <w:spacing w:line="360" w:lineRule="auto"/>
      </w:pPr>
      <w:r>
        <w:rPr>
          <w:rStyle w:val="SourceText"/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Style w:val="SourceText"/>
          <w:rFonts w:ascii="Times New Roman" w:hAnsi="Times New Roman" w:cs="Times New Roman"/>
          <w:iCs/>
          <w:sz w:val="24"/>
          <w:szCs w:val="24"/>
        </w:rPr>
        <w:t>ip</w:t>
      </w:r>
      <w:proofErr w:type="spellEnd"/>
      <w:r>
        <w:rPr>
          <w:rStyle w:val="SourceText"/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Style w:val="SourceText"/>
          <w:rFonts w:ascii="Times New Roman" w:hAnsi="Times New Roman" w:cs="Times New Roman"/>
          <w:iCs/>
          <w:sz w:val="24"/>
          <w:szCs w:val="24"/>
        </w:rPr>
        <w:t>nat</w:t>
      </w:r>
      <w:proofErr w:type="spellEnd"/>
      <w:r>
        <w:rPr>
          <w:rStyle w:val="SourceText"/>
          <w:rFonts w:ascii="Times New Roman" w:hAnsi="Times New Roman" w:cs="Times New Roman"/>
          <w:iCs/>
          <w:sz w:val="24"/>
          <w:szCs w:val="24"/>
        </w:rPr>
        <w:t xml:space="preserve"> inside</w:t>
      </w:r>
    </w:p>
    <w:p w14:paraId="18CADE01" w14:textId="77777777" w:rsidR="00901E3F" w:rsidRDefault="00000000">
      <w:pPr>
        <w:pStyle w:val="PreformattedText"/>
        <w:spacing w:line="360" w:lineRule="auto"/>
      </w:pPr>
      <w:r>
        <w:rPr>
          <w:rStyle w:val="SourceText"/>
          <w:rFonts w:ascii="Times New Roman" w:hAnsi="Times New Roman" w:cs="Times New Roman"/>
          <w:iCs/>
          <w:sz w:val="24"/>
          <w:szCs w:val="24"/>
        </w:rPr>
        <w:t>exit</w:t>
      </w:r>
    </w:p>
    <w:p w14:paraId="39B39891" w14:textId="77777777" w:rsidR="00901E3F" w:rsidRDefault="00000000">
      <w:pPr>
        <w:pStyle w:val="PreformattedText"/>
        <w:spacing w:line="360" w:lineRule="auto"/>
      </w:pPr>
      <w:r>
        <w:rPr>
          <w:rStyle w:val="SourceText"/>
          <w:rFonts w:ascii="Times New Roman" w:hAnsi="Times New Roman" w:cs="Times New Roman"/>
          <w:iCs/>
          <w:sz w:val="24"/>
          <w:szCs w:val="24"/>
        </w:rPr>
        <w:t>interface GigabitEthernet0/1</w:t>
      </w:r>
    </w:p>
    <w:p w14:paraId="39F0C21A" w14:textId="77777777" w:rsidR="00901E3F" w:rsidRDefault="00000000">
      <w:pPr>
        <w:pStyle w:val="PreformattedText"/>
        <w:spacing w:line="360" w:lineRule="auto"/>
      </w:pPr>
      <w:r>
        <w:rPr>
          <w:rStyle w:val="SourceText"/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Style w:val="SourceText"/>
          <w:rFonts w:ascii="Times New Roman" w:hAnsi="Times New Roman" w:cs="Times New Roman"/>
          <w:iCs/>
          <w:sz w:val="24"/>
          <w:szCs w:val="24"/>
        </w:rPr>
        <w:t>ip</w:t>
      </w:r>
      <w:proofErr w:type="spellEnd"/>
      <w:r>
        <w:rPr>
          <w:rStyle w:val="SourceText"/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Style w:val="SourceText"/>
          <w:rFonts w:ascii="Times New Roman" w:hAnsi="Times New Roman" w:cs="Times New Roman"/>
          <w:iCs/>
          <w:sz w:val="24"/>
          <w:szCs w:val="24"/>
        </w:rPr>
        <w:t>nat</w:t>
      </w:r>
      <w:proofErr w:type="spellEnd"/>
      <w:r>
        <w:rPr>
          <w:rStyle w:val="SourceText"/>
          <w:rFonts w:ascii="Times New Roman" w:hAnsi="Times New Roman" w:cs="Times New Roman"/>
          <w:iCs/>
          <w:sz w:val="24"/>
          <w:szCs w:val="24"/>
        </w:rPr>
        <w:t xml:space="preserve"> outside</w:t>
      </w:r>
    </w:p>
    <w:p w14:paraId="64532799" w14:textId="77777777" w:rsidR="00901E3F" w:rsidRDefault="00000000">
      <w:pPr>
        <w:pStyle w:val="PreformattedText"/>
        <w:spacing w:after="283" w:line="360" w:lineRule="auto"/>
      </w:pPr>
      <w:r>
        <w:rPr>
          <w:rStyle w:val="SourceText"/>
          <w:rFonts w:ascii="Times New Roman" w:hAnsi="Times New Roman" w:cs="Times New Roman"/>
          <w:iCs/>
          <w:sz w:val="24"/>
          <w:szCs w:val="24"/>
        </w:rPr>
        <w:t>exit</w:t>
      </w:r>
    </w:p>
    <w:p w14:paraId="652315B6" w14:textId="77777777" w:rsidR="00901E3F" w:rsidRDefault="00000000">
      <w:pPr>
        <w:pStyle w:val="Heading3"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Step 3: Configure an Access Control List (ACL)</w:t>
      </w:r>
    </w:p>
    <w:p w14:paraId="0E04CDFF" w14:textId="77777777" w:rsidR="00901E3F" w:rsidRDefault="00000000">
      <w:pPr>
        <w:pStyle w:val="Textbody"/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Create an ACL that defines which internal IP addresses can be translated. For instance, if you want to allow all hosts in the 192.168.1.0/24 subnet:</w:t>
      </w:r>
    </w:p>
    <w:p w14:paraId="695F722C" w14:textId="77777777" w:rsidR="00901E3F" w:rsidRDefault="00000000">
      <w:pPr>
        <w:pStyle w:val="PreformattedText"/>
        <w:spacing w:after="283" w:line="360" w:lineRule="auto"/>
      </w:pPr>
      <w:r>
        <w:rPr>
          <w:rStyle w:val="SourceText"/>
          <w:rFonts w:ascii="Times New Roman" w:hAnsi="Times New Roman" w:cs="Times New Roman"/>
          <w:iCs/>
          <w:sz w:val="24"/>
          <w:szCs w:val="24"/>
        </w:rPr>
        <w:t>access-list 1 permit 192.168.1.0 0.0.0.255</w:t>
      </w:r>
    </w:p>
    <w:p w14:paraId="0DABE737" w14:textId="77777777" w:rsidR="00901E3F" w:rsidRDefault="00000000">
      <w:pPr>
        <w:pStyle w:val="Heading3"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Step 4: Define the NAT Pool</w:t>
      </w:r>
    </w:p>
    <w:p w14:paraId="16D1EBAB" w14:textId="77777777" w:rsidR="00901E3F" w:rsidRDefault="00000000">
      <w:pPr>
        <w:pStyle w:val="Textbody"/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Define a pool of public IP addresses that can be assigned dynamically. If you have one public IP address, you can define it as follows:</w:t>
      </w:r>
    </w:p>
    <w:p w14:paraId="0E4ACBED" w14:textId="77777777" w:rsidR="00901E3F" w:rsidRDefault="00000000">
      <w:pPr>
        <w:pStyle w:val="PreformattedText"/>
        <w:spacing w:after="283" w:line="360" w:lineRule="auto"/>
      </w:pPr>
      <w:proofErr w:type="spellStart"/>
      <w:r>
        <w:rPr>
          <w:rStyle w:val="SourceText"/>
          <w:rFonts w:ascii="Times New Roman" w:hAnsi="Times New Roman" w:cs="Times New Roman"/>
          <w:iCs/>
          <w:sz w:val="24"/>
          <w:szCs w:val="24"/>
        </w:rPr>
        <w:t>ip</w:t>
      </w:r>
      <w:proofErr w:type="spellEnd"/>
      <w:r>
        <w:rPr>
          <w:rStyle w:val="SourceText"/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Style w:val="SourceText"/>
          <w:rFonts w:ascii="Times New Roman" w:hAnsi="Times New Roman" w:cs="Times New Roman"/>
          <w:iCs/>
          <w:sz w:val="24"/>
          <w:szCs w:val="24"/>
        </w:rPr>
        <w:t>nat</w:t>
      </w:r>
      <w:proofErr w:type="spellEnd"/>
      <w:r>
        <w:rPr>
          <w:rStyle w:val="SourceText"/>
          <w:rFonts w:ascii="Times New Roman" w:hAnsi="Times New Roman" w:cs="Times New Roman"/>
          <w:iCs/>
          <w:sz w:val="24"/>
          <w:szCs w:val="24"/>
        </w:rPr>
        <w:t xml:space="preserve"> pool MY_NAT_POOL 203.0.113.10 203.0.113.10 netmask 255.255.255.255</w:t>
      </w:r>
    </w:p>
    <w:p w14:paraId="667DFD8A" w14:textId="77777777" w:rsidR="00901E3F" w:rsidRDefault="00000000">
      <w:pPr>
        <w:pStyle w:val="Textbody"/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If you had multiple public addresses, you would specify them accordingly.</w:t>
      </w:r>
    </w:p>
    <w:p w14:paraId="0A748B0D" w14:textId="77777777" w:rsidR="00901E3F" w:rsidRDefault="00000000">
      <w:pPr>
        <w:pStyle w:val="Heading3"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Step 5: Configure Dynamic NAT</w:t>
      </w:r>
    </w:p>
    <w:p w14:paraId="34072520" w14:textId="77777777" w:rsidR="00901E3F" w:rsidRDefault="00000000">
      <w:pPr>
        <w:pStyle w:val="Textbody"/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Link the defined ACL with the NAT pool:</w:t>
      </w:r>
    </w:p>
    <w:p w14:paraId="11280755" w14:textId="77777777" w:rsidR="00901E3F" w:rsidRDefault="00000000">
      <w:pPr>
        <w:pStyle w:val="PreformattedText"/>
        <w:spacing w:after="283" w:line="360" w:lineRule="auto"/>
      </w:pPr>
      <w:proofErr w:type="spellStart"/>
      <w:r>
        <w:rPr>
          <w:rStyle w:val="SourceText"/>
          <w:rFonts w:ascii="Times New Roman" w:hAnsi="Times New Roman" w:cs="Times New Roman"/>
          <w:iCs/>
          <w:sz w:val="24"/>
          <w:szCs w:val="24"/>
        </w:rPr>
        <w:t>ip</w:t>
      </w:r>
      <w:proofErr w:type="spellEnd"/>
      <w:r>
        <w:rPr>
          <w:rStyle w:val="SourceText"/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Style w:val="SourceText"/>
          <w:rFonts w:ascii="Times New Roman" w:hAnsi="Times New Roman" w:cs="Times New Roman"/>
          <w:iCs/>
          <w:sz w:val="24"/>
          <w:szCs w:val="24"/>
        </w:rPr>
        <w:t>nat</w:t>
      </w:r>
      <w:proofErr w:type="spellEnd"/>
      <w:r>
        <w:rPr>
          <w:rStyle w:val="SourceText"/>
          <w:rFonts w:ascii="Times New Roman" w:hAnsi="Times New Roman" w:cs="Times New Roman"/>
          <w:iCs/>
          <w:sz w:val="24"/>
          <w:szCs w:val="24"/>
        </w:rPr>
        <w:t xml:space="preserve"> inside source list 1 pool MY_NAT_POOL overload</w:t>
      </w:r>
    </w:p>
    <w:p w14:paraId="47ADFF07" w14:textId="77777777" w:rsidR="00901E3F" w:rsidRDefault="00000000">
      <w:pPr>
        <w:pStyle w:val="Textbody"/>
        <w:spacing w:line="360" w:lineRule="auto"/>
      </w:pPr>
      <w:r>
        <w:rPr>
          <w:rFonts w:ascii="Times New Roman" w:hAnsi="Times New Roman" w:cs="Times New Roman"/>
          <w:iCs/>
        </w:rPr>
        <w:t>The </w:t>
      </w:r>
      <w:r>
        <w:rPr>
          <w:rStyle w:val="SourceText"/>
          <w:rFonts w:ascii="Times New Roman" w:hAnsi="Times New Roman" w:cs="Times New Roman"/>
          <w:iCs/>
        </w:rPr>
        <w:t>overload</w:t>
      </w:r>
      <w:r>
        <w:rPr>
          <w:rFonts w:ascii="Times New Roman" w:hAnsi="Times New Roman" w:cs="Times New Roman"/>
          <w:iCs/>
        </w:rPr>
        <w:t> keyword allows multiple devices on the inside network to share a single public IP address through Port Address Translation (PAT).</w:t>
      </w:r>
    </w:p>
    <w:p w14:paraId="791D7D64" w14:textId="77777777" w:rsidR="00901E3F" w:rsidRDefault="00000000">
      <w:pPr>
        <w:pStyle w:val="Heading3"/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Step 6: Save Configuration</w:t>
      </w:r>
    </w:p>
    <w:p w14:paraId="7B605AF6" w14:textId="77777777" w:rsidR="00901E3F" w:rsidRDefault="00000000">
      <w:pPr>
        <w:pStyle w:val="Textbody"/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After completing your configuration, save it to ensure it persists after reboots:</w:t>
      </w:r>
    </w:p>
    <w:p w14:paraId="3A8E9677" w14:textId="77777777" w:rsidR="00901E3F" w:rsidRDefault="00000000">
      <w:pPr>
        <w:pStyle w:val="PreformattedText"/>
        <w:spacing w:line="360" w:lineRule="auto"/>
      </w:pPr>
      <w:r>
        <w:rPr>
          <w:rStyle w:val="SourceText"/>
          <w:rFonts w:ascii="Times New Roman" w:hAnsi="Times New Roman" w:cs="Times New Roman"/>
          <w:iCs/>
          <w:sz w:val="24"/>
          <w:szCs w:val="24"/>
        </w:rPr>
        <w:t>end</w:t>
      </w:r>
    </w:p>
    <w:p w14:paraId="0B2F19E4" w14:textId="77777777" w:rsidR="00901E3F" w:rsidRDefault="00000000">
      <w:pPr>
        <w:pStyle w:val="PreformattedText"/>
        <w:spacing w:after="283" w:line="360" w:lineRule="auto"/>
      </w:pPr>
      <w:r>
        <w:rPr>
          <w:rStyle w:val="SourceText"/>
          <w:rFonts w:ascii="Times New Roman" w:hAnsi="Times New Roman" w:cs="Times New Roman"/>
          <w:iCs/>
          <w:sz w:val="24"/>
          <w:szCs w:val="24"/>
        </w:rPr>
        <w:t>write memory</w:t>
      </w:r>
    </w:p>
    <w:p w14:paraId="2900FE52" w14:textId="77777777" w:rsidR="00901E3F" w:rsidRDefault="00000000">
      <w:pPr>
        <w:pStyle w:val="Textbody"/>
        <w:spacing w:line="360" w:lineRule="auto"/>
      </w:pPr>
      <w:r>
        <w:rPr>
          <w:rStyle w:val="StrongEmphasis"/>
          <w:rFonts w:ascii="Times New Roman" w:hAnsi="Times New Roman" w:cs="Times New Roman"/>
          <w:iCs/>
          <w:color w:val="0070C0"/>
        </w:rPr>
        <w:t>Verification of Configuration</w:t>
      </w:r>
    </w:p>
    <w:p w14:paraId="26295600" w14:textId="77777777" w:rsidR="00901E3F" w:rsidRDefault="00000000">
      <w:pPr>
        <w:pStyle w:val="Textbody"/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To verify that NAT is working correctly, use these commands:</w:t>
      </w:r>
    </w:p>
    <w:p w14:paraId="1AD4F90C" w14:textId="77777777" w:rsidR="00901E3F" w:rsidRDefault="00000000">
      <w:pPr>
        <w:pStyle w:val="Textbody"/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Check NAT translations:</w:t>
      </w:r>
    </w:p>
    <w:p w14:paraId="7762F9ED" w14:textId="77777777" w:rsidR="00901E3F" w:rsidRDefault="00000000">
      <w:pPr>
        <w:pStyle w:val="PreformattedText"/>
        <w:spacing w:after="283" w:line="360" w:lineRule="auto"/>
      </w:pPr>
      <w:r>
        <w:rPr>
          <w:rStyle w:val="SourceText"/>
          <w:rFonts w:ascii="Times New Roman" w:hAnsi="Times New Roman" w:cs="Times New Roman"/>
          <w:iCs/>
          <w:sz w:val="24"/>
          <w:szCs w:val="24"/>
        </w:rPr>
        <w:t xml:space="preserve">show </w:t>
      </w:r>
      <w:proofErr w:type="spellStart"/>
      <w:r>
        <w:rPr>
          <w:rStyle w:val="SourceText"/>
          <w:rFonts w:ascii="Times New Roman" w:hAnsi="Times New Roman" w:cs="Times New Roman"/>
          <w:iCs/>
          <w:sz w:val="24"/>
          <w:szCs w:val="24"/>
        </w:rPr>
        <w:t>ip</w:t>
      </w:r>
      <w:proofErr w:type="spellEnd"/>
      <w:r>
        <w:rPr>
          <w:rStyle w:val="SourceText"/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Style w:val="SourceText"/>
          <w:rFonts w:ascii="Times New Roman" w:hAnsi="Times New Roman" w:cs="Times New Roman"/>
          <w:iCs/>
          <w:sz w:val="24"/>
          <w:szCs w:val="24"/>
        </w:rPr>
        <w:t>nat</w:t>
      </w:r>
      <w:proofErr w:type="spellEnd"/>
      <w:r>
        <w:rPr>
          <w:rStyle w:val="SourceText"/>
          <w:rFonts w:ascii="Times New Roman" w:hAnsi="Times New Roman" w:cs="Times New Roman"/>
          <w:iCs/>
          <w:sz w:val="24"/>
          <w:szCs w:val="24"/>
        </w:rPr>
        <w:t xml:space="preserve"> translations</w:t>
      </w:r>
    </w:p>
    <w:p w14:paraId="2B1AFE9F" w14:textId="77777777" w:rsidR="00901E3F" w:rsidRDefault="00000000">
      <w:pPr>
        <w:pStyle w:val="Textbody"/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Check statistics related to NAT:</w:t>
      </w:r>
    </w:p>
    <w:p w14:paraId="45A6E79D" w14:textId="77777777" w:rsidR="00901E3F" w:rsidRDefault="00000000">
      <w:pPr>
        <w:pStyle w:val="PreformattedText"/>
        <w:spacing w:after="283" w:line="360" w:lineRule="auto"/>
      </w:pPr>
      <w:r>
        <w:rPr>
          <w:rStyle w:val="SourceText"/>
          <w:rFonts w:ascii="Times New Roman" w:hAnsi="Times New Roman" w:cs="Times New Roman"/>
          <w:iCs/>
          <w:sz w:val="24"/>
          <w:szCs w:val="24"/>
        </w:rPr>
        <w:t xml:space="preserve">show </w:t>
      </w:r>
      <w:proofErr w:type="spellStart"/>
      <w:r>
        <w:rPr>
          <w:rStyle w:val="SourceText"/>
          <w:rFonts w:ascii="Times New Roman" w:hAnsi="Times New Roman" w:cs="Times New Roman"/>
          <w:iCs/>
          <w:sz w:val="24"/>
          <w:szCs w:val="24"/>
        </w:rPr>
        <w:t>ip</w:t>
      </w:r>
      <w:proofErr w:type="spellEnd"/>
      <w:r>
        <w:rPr>
          <w:rStyle w:val="SourceText"/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Style w:val="SourceText"/>
          <w:rFonts w:ascii="Times New Roman" w:hAnsi="Times New Roman" w:cs="Times New Roman"/>
          <w:iCs/>
          <w:sz w:val="24"/>
          <w:szCs w:val="24"/>
        </w:rPr>
        <w:t>nat</w:t>
      </w:r>
      <w:proofErr w:type="spellEnd"/>
      <w:r>
        <w:rPr>
          <w:rStyle w:val="SourceText"/>
          <w:rFonts w:ascii="Times New Roman" w:hAnsi="Times New Roman" w:cs="Times New Roman"/>
          <w:iCs/>
          <w:sz w:val="24"/>
          <w:szCs w:val="24"/>
        </w:rPr>
        <w:t xml:space="preserve"> statistics</w:t>
      </w:r>
    </w:p>
    <w:p w14:paraId="2F104150" w14:textId="77777777" w:rsidR="00901E3F" w:rsidRDefault="00000000">
      <w:pPr>
        <w:pStyle w:val="Textbody"/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Test internet connectivity from an internal device by pinging an external site like Google:</w:t>
      </w:r>
    </w:p>
    <w:p w14:paraId="1DA65449" w14:textId="77777777" w:rsidR="00901E3F" w:rsidRDefault="00000000">
      <w:pPr>
        <w:pStyle w:val="PreformattedText"/>
        <w:spacing w:after="283" w:line="360" w:lineRule="auto"/>
      </w:pPr>
      <w:r>
        <w:rPr>
          <w:rStyle w:val="SourceText"/>
          <w:rFonts w:ascii="Times New Roman" w:hAnsi="Times New Roman" w:cs="Times New Roman"/>
          <w:iCs/>
          <w:sz w:val="24"/>
          <w:szCs w:val="24"/>
        </w:rPr>
        <w:t>ping www.google.com</w:t>
      </w:r>
    </w:p>
    <w:p w14:paraId="10FC2D2B" w14:textId="77777777" w:rsidR="00901E3F" w:rsidRDefault="00000000">
      <w:pPr>
        <w:pStyle w:val="Textbody"/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lastRenderedPageBreak/>
        <w:t>If successful, this indicates that your configuration is correct.</w:t>
      </w:r>
    </w:p>
    <w:p w14:paraId="355D8A63" w14:textId="77777777" w:rsidR="00901E3F" w:rsidRDefault="00000000">
      <w:pPr>
        <w:pStyle w:val="Textbody"/>
        <w:spacing w:line="360" w:lineRule="auto"/>
      </w:pPr>
      <w:r>
        <w:rPr>
          <w:rStyle w:val="StrongEmphasis"/>
          <w:rFonts w:ascii="Times New Roman" w:hAnsi="Times New Roman" w:cs="Times New Roman"/>
          <w:iCs/>
          <w:color w:val="0070C0"/>
        </w:rPr>
        <w:t>Flow of Data Packets</w:t>
      </w:r>
    </w:p>
    <w:p w14:paraId="6092C18B" w14:textId="77777777" w:rsidR="00901E3F" w:rsidRDefault="00000000">
      <w:pPr>
        <w:pStyle w:val="Textbody"/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When an internal device sends data packets destined for an external server:</w:t>
      </w:r>
    </w:p>
    <w:p w14:paraId="7917D991" w14:textId="77777777" w:rsidR="00901E3F" w:rsidRDefault="00000000">
      <w:pPr>
        <w:pStyle w:val="Textbody"/>
        <w:spacing w:after="0" w:line="360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 packet leaves the internal device with its private source IP.</w:t>
      </w:r>
    </w:p>
    <w:p w14:paraId="23029B58" w14:textId="77777777" w:rsidR="00901E3F" w:rsidRDefault="00000000">
      <w:pPr>
        <w:pStyle w:val="Textbody"/>
        <w:spacing w:after="0" w:line="360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 router intercepts this packet and replaces its source IP with one from its configured NAT pool.</w:t>
      </w:r>
    </w:p>
    <w:p w14:paraId="360E48A0" w14:textId="77777777" w:rsidR="00901E3F" w:rsidRDefault="00000000">
      <w:pPr>
        <w:pStyle w:val="Textbody"/>
        <w:spacing w:after="0" w:line="360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 packet then travels over the internet with this new source IP.</w:t>
      </w:r>
    </w:p>
    <w:p w14:paraId="5D04EACE" w14:textId="77777777" w:rsidR="00901E3F" w:rsidRDefault="00000000">
      <w:pPr>
        <w:pStyle w:val="Textbody"/>
        <w:spacing w:after="0" w:line="360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When responses come back from external servers, they are sent back to the router’s public IP.</w:t>
      </w:r>
    </w:p>
    <w:p w14:paraId="20B0C205" w14:textId="77777777" w:rsidR="00901E3F" w:rsidRDefault="00000000">
      <w:pPr>
        <w:pStyle w:val="Textbody"/>
        <w:spacing w:line="360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 router translates this back into the corresponding private IP based on its translation table before forwarding it back to the original device.</w:t>
      </w:r>
    </w:p>
    <w:p w14:paraId="381003D9" w14:textId="77777777" w:rsidR="00901E3F" w:rsidRDefault="00000000">
      <w:pPr>
        <w:pStyle w:val="Textbody"/>
        <w:spacing w:line="360" w:lineRule="auto"/>
        <w:jc w:val="both"/>
        <w:rPr>
          <w:rFonts w:ascii="Times New Roman" w:hAnsi="Times New Roman" w:cs="Times New Roman"/>
          <w:b/>
          <w:bCs/>
          <w:iCs/>
          <w:color w:val="0070C0"/>
        </w:rPr>
      </w:pPr>
      <w:r>
        <w:rPr>
          <w:rFonts w:ascii="Times New Roman" w:hAnsi="Times New Roman" w:cs="Times New Roman"/>
          <w:b/>
          <w:bCs/>
          <w:iCs/>
          <w:color w:val="0070C0"/>
        </w:rPr>
        <w:t>Demonstration Of NAT</w:t>
      </w:r>
    </w:p>
    <w:p w14:paraId="597060FD" w14:textId="77777777" w:rsidR="00901E3F" w:rsidRDefault="00000000">
      <w:pPr>
        <w:pStyle w:val="Textbody"/>
        <w:spacing w:line="360" w:lineRule="auto"/>
        <w:jc w:val="both"/>
      </w:pPr>
      <w:r>
        <w:rPr>
          <w:rFonts w:ascii="Times New Roman" w:hAnsi="Times New Roman" w:cs="Times New Roman"/>
          <w:b/>
          <w:bCs/>
          <w:iCs/>
          <w:noProof/>
          <w:color w:val="0070C0"/>
        </w:rPr>
        <w:drawing>
          <wp:inline distT="0" distB="0" distL="0" distR="0" wp14:anchorId="22A01F99" wp14:editId="73E8EDCC">
            <wp:extent cx="5905496" cy="3362321"/>
            <wp:effectExtent l="0" t="0" r="4" b="0"/>
            <wp:docPr id="184747257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496" cy="33623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745BCDA" w14:textId="77777777" w:rsidR="00901E3F" w:rsidRDefault="00000000">
      <w:pPr>
        <w:pStyle w:val="Textbody"/>
        <w:spacing w:line="360" w:lineRule="auto"/>
      </w:pPr>
      <w:r>
        <w:rPr>
          <w:rStyle w:val="StrongEmphasis"/>
          <w:rFonts w:ascii="Times New Roman" w:hAnsi="Times New Roman" w:cs="Times New Roman"/>
          <w:iCs/>
          <w:color w:val="0070C0"/>
        </w:rPr>
        <w:t>Challenges Faced</w:t>
      </w:r>
    </w:p>
    <w:p w14:paraId="596AC319" w14:textId="77777777" w:rsidR="00901E3F" w:rsidRDefault="00000000">
      <w:pPr>
        <w:pStyle w:val="Textbody"/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During configuration and testing, some common challenges may include:</w:t>
      </w:r>
    </w:p>
    <w:p w14:paraId="6FCB6FFE" w14:textId="77777777" w:rsidR="00901E3F" w:rsidRDefault="00000000">
      <w:pPr>
        <w:pStyle w:val="Textbody"/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Misconfiguring interfaces leading to no connectivity.</w:t>
      </w:r>
    </w:p>
    <w:p w14:paraId="6A946246" w14:textId="77777777" w:rsidR="00901E3F" w:rsidRDefault="00000000">
      <w:pPr>
        <w:pStyle w:val="Textbody"/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Incorrect ACL entries preventing desired traffic from being translated.</w:t>
      </w:r>
    </w:p>
    <w:p w14:paraId="598B1323" w14:textId="77777777" w:rsidR="00901E3F" w:rsidRDefault="00000000">
      <w:pPr>
        <w:pStyle w:val="Textbody"/>
        <w:spacing w:after="0"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Not saving configurations leading to loss after reboot.</w:t>
      </w:r>
    </w:p>
    <w:p w14:paraId="4769FB48" w14:textId="77777777" w:rsidR="00901E3F" w:rsidRDefault="00000000">
      <w:pPr>
        <w:pStyle w:val="Textbody"/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Troubleshooting connectivity issues due to firewall settings or ISP restrictions.</w:t>
      </w:r>
    </w:p>
    <w:p w14:paraId="47D9E3A1" w14:textId="77777777" w:rsidR="00901E3F" w:rsidRDefault="00000000">
      <w:pPr>
        <w:pStyle w:val="Textbody"/>
        <w:spacing w:line="360" w:lineRule="auto"/>
        <w:jc w:val="both"/>
      </w:pPr>
      <w:r>
        <w:rPr>
          <w:rFonts w:ascii="Times New Roman" w:hAnsi="Times New Roman" w:cs="Times New Roman"/>
          <w:iCs/>
        </w:rPr>
        <w:t>In conclusion, configuring dynamic NAT on a Cisco router allows multiple devices within a local network to access external resources using a single public-facing IP address effectively.</w:t>
      </w:r>
    </w:p>
    <w:sectPr w:rsidR="00901E3F">
      <w:footerReference w:type="default" r:id="rId9"/>
      <w:pgSz w:w="11906" w:h="16838"/>
      <w:pgMar w:top="1134" w:right="1134" w:bottom="1134" w:left="1134" w:header="720" w:footer="720" w:gutter="0"/>
      <w:pgBorders w:offsetFrom="page">
        <w:top w:val="double" w:sz="12" w:space="24" w:color="000000"/>
        <w:left w:val="double" w:sz="12" w:space="24" w:color="000000"/>
        <w:bottom w:val="double" w:sz="12" w:space="24" w:color="000000"/>
        <w:right w:val="double" w:sz="12" w:space="24" w:color="000000"/>
      </w:pgBorders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EBCC3" w14:textId="77777777" w:rsidR="00D775AC" w:rsidRDefault="00D775AC">
      <w:r>
        <w:separator/>
      </w:r>
    </w:p>
  </w:endnote>
  <w:endnote w:type="continuationSeparator" w:id="0">
    <w:p w14:paraId="11CF21A6" w14:textId="77777777" w:rsidR="00D775AC" w:rsidRDefault="00D77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E44CB" w14:textId="77777777" w:rsidR="00000000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2FC1C1D7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6AFFE" w14:textId="77777777" w:rsidR="00D775AC" w:rsidRDefault="00D775AC">
      <w:r>
        <w:rPr>
          <w:color w:val="000000"/>
        </w:rPr>
        <w:separator/>
      </w:r>
    </w:p>
  </w:footnote>
  <w:footnote w:type="continuationSeparator" w:id="0">
    <w:p w14:paraId="05D94B99" w14:textId="77777777" w:rsidR="00D775AC" w:rsidRDefault="00D77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E0C0F"/>
    <w:multiLevelType w:val="multilevel"/>
    <w:tmpl w:val="8CC83B68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763919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01E3F"/>
    <w:rsid w:val="0012064D"/>
    <w:rsid w:val="00901E3F"/>
    <w:rsid w:val="00D775AC"/>
    <w:rsid w:val="00E5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6FC8"/>
  <w15:docId w15:val="{95890391-9B41-4B09-A31B-124B1E1C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paragraph" w:styleId="ListParagraph">
    <w:name w:val="List Paragraph"/>
    <w:basedOn w:val="Normal"/>
    <w:pPr>
      <w:suppressAutoHyphens w:val="0"/>
      <w:spacing w:after="160" w:line="256" w:lineRule="auto"/>
      <w:ind w:left="720"/>
      <w:contextualSpacing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Normal1">
    <w:name w:val="Normal1"/>
    <w:pPr>
      <w:spacing w:line="276" w:lineRule="auto"/>
      <w:textAlignment w:val="auto"/>
    </w:pPr>
    <w:rPr>
      <w:rFonts w:ascii="Arial" w:eastAsia="Arial" w:hAnsi="Arial" w:cs="Arial"/>
      <w:color w:val="000000"/>
      <w:kern w:val="0"/>
      <w:sz w:val="22"/>
      <w:szCs w:val="22"/>
      <w:lang w:eastAsia="en-US" w:bidi="ar-SA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rPr>
      <w:rFonts w:cs="Mangal"/>
      <w:szCs w:val="21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Jude_Bellingham67</dc:creator>
  <cp:lastModifiedBy>Abdul ghafour Soud</cp:lastModifiedBy>
  <cp:revision>2</cp:revision>
  <dcterms:created xsi:type="dcterms:W3CDTF">2025-01-21T00:09:00Z</dcterms:created>
  <dcterms:modified xsi:type="dcterms:W3CDTF">2025-01-21T00:09:00Z</dcterms:modified>
</cp:coreProperties>
</file>